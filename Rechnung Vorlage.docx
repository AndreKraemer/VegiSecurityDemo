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3AFEC1F0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1C6639FEA730A04CB2632B9CC2D1E90A"/>
              </w:placeholder>
              <w:text/>
            </w:sdtPr>
            <w:sdtEndPr/>
            <w:sdtContent>
              <w:p w14:paraId="3D6D4C13" w14:textId="77777777" w:rsidR="000D4276" w:rsidRPr="00D07778" w:rsidRDefault="00F823CE">
                <w:pPr>
                  <w:pStyle w:val="Name"/>
                  <w:spacing w:after="60"/>
                  <w:rPr>
                    <w:lang w:val="de-DE"/>
                  </w:rPr>
                </w:pPr>
                <w:proofErr w:type="spellStart"/>
                <w:r>
                  <w:rPr>
                    <w:lang w:val="de-DE"/>
                  </w:rPr>
                  <w:t>El</w:t>
                </w:r>
                <w:proofErr w:type="spellEnd"/>
                <w:r>
                  <w:rPr>
                    <w:lang w:val="de-DE"/>
                  </w:rPr>
                  <w:t xml:space="preserve"> </w:t>
                </w:r>
                <w:proofErr w:type="spellStart"/>
                <w:r>
                  <w:rPr>
                    <w:lang w:val="de-DE"/>
                  </w:rPr>
                  <w:t>Vegetariano</w:t>
                </w:r>
                <w:proofErr w:type="spellEnd"/>
                <w:r>
                  <w:rPr>
                    <w:lang w:val="de-DE"/>
                  </w:rPr>
                  <w:t xml:space="preserve"> </w:t>
                </w:r>
                <w:proofErr w:type="spellStart"/>
                <w:r>
                  <w:rPr>
                    <w:lang w:val="de-DE"/>
                  </w:rPr>
                  <w:t>Furio</w:t>
                </w:r>
                <w:proofErr w:type="spellEnd"/>
              </w:p>
            </w:sdtContent>
          </w:sdt>
          <w:p w14:paraId="250C5C88" w14:textId="77777777" w:rsidR="000D4276" w:rsidRPr="00D07778" w:rsidRDefault="00F823CE" w:rsidP="00F823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Poststraße 1, 12345 Köln</w:t>
            </w:r>
          </w:p>
        </w:tc>
        <w:tc>
          <w:tcPr>
            <w:tcW w:w="1000" w:type="pct"/>
            <w:vAlign w:val="bottom"/>
          </w:tcPr>
          <w:p w14:paraId="664688E6" w14:textId="77777777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</w:tr>
    </w:tbl>
    <w:p w14:paraId="5A62DA9E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05442B" wp14:editId="5914E22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717550" cy="6476365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647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1AE56" w14:textId="77777777" w:rsidR="00620CAF" w:rsidRPr="00297491" w:rsidRDefault="00620CAF">
                            <w:pPr>
                              <w:pStyle w:val="Titel"/>
                              <w:rPr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F823CE">
                              <w:rPr>
                                <w:rStyle w:val="Fett"/>
                                <w:lang w:val="de-DE"/>
                              </w:rPr>
                              <w:t>17001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0405442B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5.3pt;margin-top:0;width:56.5pt;height:509.9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" filled="f" stroked="f" strokeweight=".5pt">
                <v:textbox style="layout-flow:vertical;mso-layout-flow-alt:bottom-to-top;mso-fit-shape-to-text:t" inset="0,14.4pt,18pt">
                  <w:txbxContent>
                    <w:p w14:paraId="0491AE56" w14:textId="77777777" w:rsidR="00620CAF" w:rsidRPr="00297491" w:rsidRDefault="00620CAF">
                      <w:pPr>
                        <w:pStyle w:val="Titel"/>
                        <w:rPr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F823CE">
                        <w:rPr>
                          <w:rStyle w:val="Fett"/>
                          <w:lang w:val="de-DE"/>
                        </w:rPr>
                        <w:t>17001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875"/>
        <w:gridCol w:w="2865"/>
        <w:gridCol w:w="2927"/>
      </w:tblGrid>
      <w:tr w:rsidR="000D4276" w:rsidRPr="00D07778" w14:paraId="70838ED7" w14:textId="77777777" w:rsidTr="00620CAF">
        <w:tc>
          <w:tcPr>
            <w:tcW w:w="3000" w:type="dxa"/>
            <w:vAlign w:val="bottom"/>
          </w:tcPr>
          <w:p w14:paraId="1D69D5B6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Datum</w:t>
            </w:r>
          </w:p>
        </w:tc>
        <w:tc>
          <w:tcPr>
            <w:tcW w:w="2986" w:type="dxa"/>
            <w:vAlign w:val="bottom"/>
          </w:tcPr>
          <w:p w14:paraId="003879B1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3014" w:type="dxa"/>
            <w:vAlign w:val="bottom"/>
          </w:tcPr>
          <w:p w14:paraId="11A13539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7E0E53B3" w14:textId="77777777" w:rsidTr="00620CAF">
        <w:sdt>
          <w:sdtPr>
            <w:rPr>
              <w:lang w:val="de-DE"/>
            </w:rPr>
            <w:id w:val="-1843920489"/>
            <w:placeholder>
              <w:docPart w:val="BE5A64E6E14E764999405FEAEE3FF05A"/>
            </w:placeholder>
            <w:date w:fullDate="2017-08-21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3000" w:type="dxa"/>
                <w:tcMar>
                  <w:bottom w:w="360" w:type="dxa"/>
                </w:tcMar>
              </w:tcPr>
              <w:p w14:paraId="020BD317" w14:textId="77777777" w:rsidR="000D4276" w:rsidRPr="00D07778" w:rsidRDefault="00F823CE" w:rsidP="00F823CE">
                <w:pPr>
                  <w:pStyle w:val="KeinLeerraum"/>
                  <w:rPr>
                    <w:lang w:val="de-DE"/>
                  </w:rPr>
                </w:pPr>
                <w:r>
                  <w:rPr>
                    <w:lang w:val="de-DE"/>
                  </w:rPr>
                  <w:t>21.08.2017</w:t>
                </w:r>
              </w:p>
            </w:tc>
          </w:sdtContent>
        </w:sdt>
        <w:tc>
          <w:tcPr>
            <w:tcW w:w="2986" w:type="dxa"/>
            <w:tcMar>
              <w:bottom w:w="360" w:type="dxa"/>
            </w:tcMar>
          </w:tcPr>
          <w:p w14:paraId="1AADBE26" w14:textId="77777777" w:rsidR="000D4276" w:rsidRDefault="00F823CE" w:rsidP="00F823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Wilhelm Brause</w:t>
            </w:r>
          </w:p>
          <w:p w14:paraId="16647267" w14:textId="77777777" w:rsidR="00F823CE" w:rsidRDefault="00F823CE" w:rsidP="00F823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Domstraße 1</w:t>
            </w:r>
          </w:p>
          <w:p w14:paraId="2685A58C" w14:textId="77777777" w:rsidR="00F823CE" w:rsidRPr="00D07778" w:rsidRDefault="00F823CE" w:rsidP="00F823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12345 Köln</w:t>
            </w:r>
          </w:p>
        </w:tc>
        <w:tc>
          <w:tcPr>
            <w:tcW w:w="3014" w:type="dxa"/>
            <w:tcMar>
              <w:bottom w:w="360" w:type="dxa"/>
            </w:tcMar>
          </w:tcPr>
          <w:p w14:paraId="702CB450" w14:textId="77777777" w:rsidR="000D4276" w:rsidRPr="00D07778" w:rsidRDefault="00500491">
            <w:pPr>
              <w:pStyle w:val="KeinLeerraum"/>
              <w:rPr>
                <w:lang w:val="de-DE"/>
              </w:rPr>
            </w:pPr>
            <w:sdt>
              <w:sdtPr>
                <w:rPr>
                  <w:lang w:val="de-DE"/>
                </w:rPr>
                <w:id w:val="-859888263"/>
                <w:placeholder>
                  <w:docPart w:val="FA76D6F5E8FF5249906FB650CAE45F86"/>
                </w:placeholder>
                <w:temporary/>
                <w:showingPlcHdr/>
                <w:text w:multiLine="1"/>
              </w:sdtPr>
              <w:sdtEndPr/>
              <w:sdtContent>
                <w:r w:rsidR="001D6E81" w:rsidRPr="00D07778">
                  <w:rPr>
                    <w:lang w:val="de-DE"/>
                  </w:rPr>
                  <w:t>Wie Rechnungsadresse</w:t>
                </w:r>
              </w:sdtContent>
            </w:sdt>
          </w:p>
        </w:tc>
      </w:tr>
    </w:tbl>
    <w:p w14:paraId="06ADF6F0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sdt>
      <w:sdtPr>
        <w:rPr>
          <w:lang w:val="de-DE"/>
        </w:rPr>
        <w:id w:val="1664363053"/>
        <w:placeholder>
          <w:docPart w:val="25248CA9B98F9C428C83B1C4BACCD6D1"/>
        </w:placeholder>
        <w:temporary/>
        <w:showingPlcHdr/>
        <w:text/>
      </w:sdtPr>
      <w:sdtEndPr/>
      <w:sdtContent>
        <w:p w14:paraId="5AE700DF" w14:textId="77777777" w:rsidR="000D4276" w:rsidRPr="00D07778" w:rsidRDefault="00620CAF">
          <w:pPr>
            <w:pStyle w:val="Rechnungstext"/>
            <w:rPr>
              <w:lang w:val="de-DE"/>
            </w:rPr>
          </w:pPr>
          <w:r w:rsidRPr="00D07778">
            <w:rPr>
              <w:lang w:val="de-DE"/>
            </w:rPr>
            <w:t>[Weitere Anweisungen hinzufügen]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078"/>
        <w:gridCol w:w="2231"/>
        <w:gridCol w:w="3177"/>
        <w:gridCol w:w="2181"/>
      </w:tblGrid>
      <w:tr w:rsidR="000D4276" w:rsidRPr="00D07778" w14:paraId="41E30E02" w14:textId="77777777" w:rsidTr="002F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22" w:type="pct"/>
          </w:tcPr>
          <w:p w14:paraId="6B1940E1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287" w:type="pct"/>
          </w:tcPr>
          <w:p w14:paraId="42DAD7B9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833" w:type="pct"/>
          </w:tcPr>
          <w:p w14:paraId="6092A1E8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</w:p>
        </w:tc>
        <w:tc>
          <w:tcPr>
            <w:tcW w:w="1258" w:type="pct"/>
          </w:tcPr>
          <w:p w14:paraId="745A28FB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</w:p>
        </w:tc>
      </w:tr>
      <w:tr w:rsidR="000D4276" w:rsidRPr="00D07778" w14:paraId="02639238" w14:textId="77777777" w:rsidTr="002F4B48">
        <w:trPr>
          <w:trHeight w:val="360"/>
        </w:trPr>
        <w:tc>
          <w:tcPr>
            <w:tcW w:w="622" w:type="pct"/>
            <w:tcBorders>
              <w:top w:val="nil"/>
              <w:bottom w:val="single" w:sz="4" w:space="0" w:color="9B9482" w:themeColor="text2" w:themeTint="99"/>
            </w:tcBorders>
          </w:tcPr>
          <w:p w14:paraId="3E9D4110" w14:textId="77777777" w:rsidR="000D4276" w:rsidRPr="00D07778" w:rsidRDefault="00F823CE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287" w:type="pct"/>
            <w:tcBorders>
              <w:top w:val="nil"/>
              <w:bottom w:val="single" w:sz="4" w:space="0" w:color="9B9482" w:themeColor="text2" w:themeTint="99"/>
            </w:tcBorders>
          </w:tcPr>
          <w:p w14:paraId="31D5D097" w14:textId="77777777" w:rsidR="000D4276" w:rsidRPr="00D07778" w:rsidRDefault="002F4B48">
            <w:pPr>
              <w:rPr>
                <w:lang w:val="de-DE"/>
              </w:rPr>
            </w:pPr>
            <w:r w:rsidRPr="002F4B48">
              <w:rPr>
                <w:lang w:val="de-DE"/>
              </w:rPr>
              <w:t xml:space="preserve">Tortilla de </w:t>
            </w:r>
            <w:proofErr w:type="spellStart"/>
            <w:r w:rsidRPr="002F4B48">
              <w:rPr>
                <w:lang w:val="de-DE"/>
              </w:rPr>
              <w:t>patatas</w:t>
            </w:r>
            <w:proofErr w:type="spellEnd"/>
          </w:p>
        </w:tc>
        <w:tc>
          <w:tcPr>
            <w:tcW w:w="1833" w:type="pct"/>
            <w:tcBorders>
              <w:top w:val="nil"/>
              <w:bottom w:val="single" w:sz="4" w:space="0" w:color="9B9482" w:themeColor="text2" w:themeTint="99"/>
            </w:tcBorders>
          </w:tcPr>
          <w:p w14:paraId="72AFF929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4,99</w:t>
            </w:r>
          </w:p>
        </w:tc>
        <w:tc>
          <w:tcPr>
            <w:tcW w:w="1258" w:type="pct"/>
            <w:tcBorders>
              <w:top w:val="nil"/>
              <w:bottom w:val="single" w:sz="4" w:space="0" w:color="9B9482" w:themeColor="text2" w:themeTint="99"/>
            </w:tcBorders>
          </w:tcPr>
          <w:p w14:paraId="63F67E99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4,99 €</w:t>
            </w:r>
            <w:bookmarkStart w:id="0" w:name="_GoBack"/>
            <w:bookmarkEnd w:id="0"/>
          </w:p>
        </w:tc>
      </w:tr>
      <w:tr w:rsidR="000D4276" w:rsidRPr="00D07778" w14:paraId="12CAE870" w14:textId="77777777" w:rsidTr="002F4B48">
        <w:trPr>
          <w:trHeight w:val="360"/>
        </w:trPr>
        <w:tc>
          <w:tcPr>
            <w:tcW w:w="622" w:type="pct"/>
            <w:tcBorders>
              <w:top w:val="single" w:sz="4" w:space="0" w:color="9B9482" w:themeColor="text2" w:themeTint="99"/>
            </w:tcBorders>
          </w:tcPr>
          <w:p w14:paraId="40ED31A1" w14:textId="77777777" w:rsidR="000D4276" w:rsidRPr="00D07778" w:rsidRDefault="002F4B4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287" w:type="pct"/>
            <w:tcBorders>
              <w:top w:val="single" w:sz="4" w:space="0" w:color="9B9482" w:themeColor="text2" w:themeTint="99"/>
            </w:tcBorders>
          </w:tcPr>
          <w:p w14:paraId="6695CBAC" w14:textId="77777777" w:rsidR="000D4276" w:rsidRPr="00D07778" w:rsidRDefault="002F4B48">
            <w:pPr>
              <w:rPr>
                <w:lang w:val="de-DE"/>
              </w:rPr>
            </w:pPr>
            <w:r w:rsidRPr="002F4B48">
              <w:rPr>
                <w:lang w:val="de-DE"/>
              </w:rPr>
              <w:t xml:space="preserve">Enchiladas de </w:t>
            </w:r>
            <w:proofErr w:type="spellStart"/>
            <w:r w:rsidRPr="002F4B48">
              <w:rPr>
                <w:lang w:val="de-DE"/>
              </w:rPr>
              <w:t>verdura</w:t>
            </w:r>
            <w:proofErr w:type="spellEnd"/>
          </w:p>
        </w:tc>
        <w:tc>
          <w:tcPr>
            <w:tcW w:w="1833" w:type="pct"/>
            <w:tcBorders>
              <w:top w:val="single" w:sz="4" w:space="0" w:color="9B9482" w:themeColor="text2" w:themeTint="99"/>
            </w:tcBorders>
          </w:tcPr>
          <w:p w14:paraId="1BB382B1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4,99</w:t>
            </w:r>
          </w:p>
        </w:tc>
        <w:tc>
          <w:tcPr>
            <w:tcW w:w="1258" w:type="pct"/>
            <w:tcBorders>
              <w:top w:val="single" w:sz="4" w:space="0" w:color="9B9482" w:themeColor="text2" w:themeTint="99"/>
            </w:tcBorders>
          </w:tcPr>
          <w:p w14:paraId="50A987C8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4,99 €</w:t>
            </w:r>
          </w:p>
        </w:tc>
      </w:tr>
      <w:tr w:rsidR="000D4276" w:rsidRPr="00D07778" w14:paraId="537E2FA9" w14:textId="77777777" w:rsidTr="002F4B48">
        <w:trPr>
          <w:trHeight w:val="360"/>
        </w:trPr>
        <w:tc>
          <w:tcPr>
            <w:tcW w:w="622" w:type="pct"/>
          </w:tcPr>
          <w:p w14:paraId="0D43CFEE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7D8C9C9F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166184B0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362C106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3FF4D401" w14:textId="77777777" w:rsidTr="002F4B48">
        <w:trPr>
          <w:trHeight w:val="360"/>
        </w:trPr>
        <w:tc>
          <w:tcPr>
            <w:tcW w:w="622" w:type="pct"/>
          </w:tcPr>
          <w:p w14:paraId="2AF743FB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6AF7C90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3EE6F684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3D8C06FC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3E95E1C5" w14:textId="77777777" w:rsidTr="002F4B48">
        <w:trPr>
          <w:trHeight w:val="360"/>
        </w:trPr>
        <w:tc>
          <w:tcPr>
            <w:tcW w:w="622" w:type="pct"/>
          </w:tcPr>
          <w:p w14:paraId="2E75F7C4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7EAEE607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16BB93D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3523EF0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40A4B2D" w14:textId="77777777" w:rsidTr="002F4B48">
        <w:trPr>
          <w:trHeight w:val="360"/>
        </w:trPr>
        <w:tc>
          <w:tcPr>
            <w:tcW w:w="622" w:type="pct"/>
          </w:tcPr>
          <w:p w14:paraId="1703109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6B9F67E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5D6147CE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780C89A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58A72F3C" w14:textId="77777777" w:rsidTr="002F4B48">
        <w:trPr>
          <w:trHeight w:val="360"/>
        </w:trPr>
        <w:tc>
          <w:tcPr>
            <w:tcW w:w="622" w:type="pct"/>
          </w:tcPr>
          <w:p w14:paraId="69F2C01B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20C0C5F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1E768B3D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44C87116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4813E4C3" w14:textId="77777777" w:rsidTr="002F4B48">
        <w:trPr>
          <w:trHeight w:val="360"/>
        </w:trPr>
        <w:tc>
          <w:tcPr>
            <w:tcW w:w="622" w:type="pct"/>
          </w:tcPr>
          <w:p w14:paraId="20CBED43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4A59DC5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74679806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45401FE1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4EB4E5D0" w14:textId="77777777" w:rsidTr="002F4B48">
        <w:trPr>
          <w:trHeight w:val="360"/>
        </w:trPr>
        <w:tc>
          <w:tcPr>
            <w:tcW w:w="622" w:type="pct"/>
          </w:tcPr>
          <w:p w14:paraId="3E3BE781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1B2D1176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2B03AE4A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47421F3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56C110DD" w14:textId="77777777" w:rsidTr="002F4B48">
        <w:trPr>
          <w:trHeight w:val="360"/>
        </w:trPr>
        <w:tc>
          <w:tcPr>
            <w:tcW w:w="622" w:type="pct"/>
          </w:tcPr>
          <w:p w14:paraId="0CE12C11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356430F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5FB639D5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6CD587A1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7534AABA" w14:textId="77777777" w:rsidTr="002F4B48">
        <w:trPr>
          <w:trHeight w:val="360"/>
        </w:trPr>
        <w:tc>
          <w:tcPr>
            <w:tcW w:w="622" w:type="pct"/>
          </w:tcPr>
          <w:p w14:paraId="47B0E559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685B52D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12869F5C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519C534E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A3459ED" w14:textId="77777777" w:rsidTr="002F4B48">
        <w:trPr>
          <w:trHeight w:val="360"/>
        </w:trPr>
        <w:tc>
          <w:tcPr>
            <w:tcW w:w="622" w:type="pct"/>
          </w:tcPr>
          <w:p w14:paraId="0086A825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48ED4F9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5313E80B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58" w:type="pct"/>
          </w:tcPr>
          <w:p w14:paraId="3DB9C12B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9,98 €</w:t>
            </w:r>
          </w:p>
        </w:tc>
      </w:tr>
      <w:tr w:rsidR="000D4276" w:rsidRPr="00D07778" w14:paraId="354C9E79" w14:textId="77777777" w:rsidTr="002F4B48">
        <w:trPr>
          <w:trHeight w:val="360"/>
        </w:trPr>
        <w:tc>
          <w:tcPr>
            <w:tcW w:w="622" w:type="pct"/>
          </w:tcPr>
          <w:p w14:paraId="656AA1A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</w:tcPr>
          <w:p w14:paraId="46C770B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</w:tcPr>
          <w:p w14:paraId="6C3CAE91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enthaltene </w:t>
            </w:r>
            <w:proofErr w:type="spellStart"/>
            <w:r w:rsidR="00620CAF" w:rsidRPr="00D07778">
              <w:rPr>
                <w:lang w:val="de-DE"/>
              </w:rPr>
              <w:t>MwSt</w:t>
            </w:r>
            <w:proofErr w:type="spellEnd"/>
          </w:p>
        </w:tc>
        <w:tc>
          <w:tcPr>
            <w:tcW w:w="1258" w:type="pct"/>
          </w:tcPr>
          <w:p w14:paraId="6F01DB72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1,59 €</w:t>
            </w:r>
          </w:p>
        </w:tc>
      </w:tr>
      <w:tr w:rsidR="000D4276" w:rsidRPr="00D07778" w14:paraId="5577CC51" w14:textId="77777777" w:rsidTr="002F4B48">
        <w:trPr>
          <w:trHeight w:val="360"/>
        </w:trPr>
        <w:tc>
          <w:tcPr>
            <w:tcW w:w="622" w:type="pct"/>
            <w:tcBorders>
              <w:bottom w:val="single" w:sz="4" w:space="0" w:color="F79595" w:themeColor="accent1" w:themeTint="99"/>
            </w:tcBorders>
          </w:tcPr>
          <w:p w14:paraId="57685DC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  <w:tcBorders>
              <w:bottom w:val="single" w:sz="4" w:space="0" w:color="F79595" w:themeColor="accent1" w:themeTint="99"/>
            </w:tcBorders>
          </w:tcPr>
          <w:p w14:paraId="59E167C3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833" w:type="pct"/>
            <w:tcBorders>
              <w:bottom w:val="single" w:sz="4" w:space="0" w:color="F79595" w:themeColor="accent1" w:themeTint="99"/>
            </w:tcBorders>
          </w:tcPr>
          <w:p w14:paraId="37569BF3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58" w:type="pct"/>
            <w:tcBorders>
              <w:bottom w:val="single" w:sz="4" w:space="0" w:color="F79595" w:themeColor="accent1" w:themeTint="99"/>
            </w:tcBorders>
          </w:tcPr>
          <w:p w14:paraId="10A999A3" w14:textId="77777777" w:rsidR="000D4276" w:rsidRPr="00D07778" w:rsidRDefault="002F4B48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0,00 €</w:t>
            </w:r>
          </w:p>
        </w:tc>
      </w:tr>
      <w:tr w:rsidR="000D4276" w:rsidRPr="00D07778" w14:paraId="2CD75D73" w14:textId="77777777" w:rsidTr="002F4B4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22" w:type="pct"/>
            <w:tcBorders>
              <w:top w:val="single" w:sz="4" w:space="0" w:color="F79595" w:themeColor="accent1" w:themeTint="99"/>
            </w:tcBorders>
          </w:tcPr>
          <w:p w14:paraId="6FE631EA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287" w:type="pct"/>
            <w:tcBorders>
              <w:top w:val="single" w:sz="4" w:space="0" w:color="F79595" w:themeColor="accent1" w:themeTint="99"/>
            </w:tcBorders>
          </w:tcPr>
          <w:p w14:paraId="6D15CCD3" w14:textId="77777777" w:rsidR="000D4276" w:rsidRPr="00D07778" w:rsidRDefault="000D4276" w:rsidP="00297491">
            <w:pPr>
              <w:ind w:left="-303" w:right="851"/>
              <w:rPr>
                <w:lang w:val="de-DE"/>
              </w:rPr>
            </w:pPr>
          </w:p>
        </w:tc>
        <w:tc>
          <w:tcPr>
            <w:tcW w:w="1833" w:type="pct"/>
            <w:tcBorders>
              <w:top w:val="single" w:sz="4" w:space="0" w:color="F79595" w:themeColor="accent1" w:themeTint="99"/>
            </w:tcBorders>
          </w:tcPr>
          <w:p w14:paraId="785FAD5D" w14:textId="77777777" w:rsidR="000D4276" w:rsidRPr="00D07778" w:rsidRDefault="00620CAF" w:rsidP="002F4B48">
            <w:pPr>
              <w:ind w:left="-927"/>
              <w:rPr>
                <w:lang w:val="de-DE"/>
              </w:rPr>
            </w:pPr>
            <w:r w:rsidRPr="00D07778">
              <w:rPr>
                <w:lang w:val="de-DE"/>
              </w:rPr>
              <w:t xml:space="preserve">Gesamtkosten fällig am </w:t>
            </w:r>
            <w:sdt>
              <w:sdtPr>
                <w:rPr>
                  <w:lang w:val="de-DE"/>
                </w:rPr>
                <w:id w:val="826634738"/>
                <w:placeholder>
                  <w:docPart w:val="6E5A7F46C69DEC499E8A16900BAAD60B"/>
                </w:placeholder>
                <w:date w:fullDate="2017-08-3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F4B48">
                  <w:rPr>
                    <w:lang w:val="de-DE"/>
                  </w:rPr>
                  <w:t>31.08.2017</w:t>
                </w:r>
              </w:sdtContent>
            </w:sdt>
          </w:p>
        </w:tc>
        <w:tc>
          <w:tcPr>
            <w:tcW w:w="1258" w:type="pct"/>
            <w:tcBorders>
              <w:top w:val="single" w:sz="4" w:space="0" w:color="F79595" w:themeColor="accent1" w:themeTint="99"/>
            </w:tcBorders>
          </w:tcPr>
          <w:p w14:paraId="098ACC96" w14:textId="77777777" w:rsidR="000D4276" w:rsidRPr="00D07778" w:rsidRDefault="002F4B48">
            <w:pPr>
              <w:rPr>
                <w:lang w:val="de-DE"/>
              </w:rPr>
            </w:pPr>
            <w:r>
              <w:rPr>
                <w:lang w:val="de-DE"/>
              </w:rPr>
              <w:t>9,98 €</w:t>
            </w:r>
          </w:p>
        </w:tc>
      </w:tr>
    </w:tbl>
    <w:p w14:paraId="5D28DF24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footerReference w:type="default" r:id="rId10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38A07" w14:textId="77777777" w:rsidR="00500491" w:rsidRDefault="00500491">
      <w:pPr>
        <w:spacing w:before="0" w:after="0"/>
      </w:pPr>
      <w:r>
        <w:separator/>
      </w:r>
    </w:p>
  </w:endnote>
  <w:endnote w:type="continuationSeparator" w:id="0">
    <w:p w14:paraId="4E3956DB" w14:textId="77777777" w:rsidR="00500491" w:rsidRDefault="005004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DF99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823CE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FAA6A" w14:textId="77777777" w:rsidR="00500491" w:rsidRDefault="00500491">
      <w:pPr>
        <w:spacing w:before="0" w:after="0"/>
      </w:pPr>
      <w:r>
        <w:separator/>
      </w:r>
    </w:p>
  </w:footnote>
  <w:footnote w:type="continuationSeparator" w:id="0">
    <w:p w14:paraId="4BBF519C" w14:textId="77777777" w:rsidR="00500491" w:rsidRDefault="0050049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CE"/>
    <w:rsid w:val="000D4276"/>
    <w:rsid w:val="0018534E"/>
    <w:rsid w:val="001C614B"/>
    <w:rsid w:val="001D6E81"/>
    <w:rsid w:val="00241487"/>
    <w:rsid w:val="00297491"/>
    <w:rsid w:val="002F4B48"/>
    <w:rsid w:val="00500491"/>
    <w:rsid w:val="00620CAF"/>
    <w:rsid w:val="007242DC"/>
    <w:rsid w:val="008C0813"/>
    <w:rsid w:val="00B76E80"/>
    <w:rsid w:val="00D07778"/>
    <w:rsid w:val="00F823CE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081F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Ind w:w="0" w:type="dxa"/>
      <w:tblBorders>
        <w:insideH w:val="single" w:sz="4" w:space="0" w:color="9B9482" w:themeColor="tex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F24F4F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kramer/Library/Containers/com.microsoft.Word/Data/Library/Caches/1031/TM02901489/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6639FEA730A04CB2632B9CC2D1E9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460EB4-B98C-284A-9CD0-0551F01CC8E9}"/>
      </w:docPartPr>
      <w:docPartBody>
        <w:p w:rsidR="00000000" w:rsidRDefault="009912DF">
          <w:pPr>
            <w:pStyle w:val="1C6639FEA730A04CB2632B9CC2D1E90A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E5A64E6E14E764999405FEAEE3FF0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F7E972-AE1E-D941-B3DB-3520336444BB}"/>
      </w:docPartPr>
      <w:docPartBody>
        <w:p w:rsidR="00000000" w:rsidRDefault="009912DF">
          <w:pPr>
            <w:pStyle w:val="BE5A64E6E14E764999405FEAEE3FF05A"/>
          </w:pPr>
          <w:r>
            <w:t>[Click to select date]</w:t>
          </w:r>
        </w:p>
      </w:docPartBody>
    </w:docPart>
    <w:docPart>
      <w:docPartPr>
        <w:name w:val="FA76D6F5E8FF5249906FB650CAE45F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C969A9-4B42-0B49-92C2-60E2DBDED8A6}"/>
      </w:docPartPr>
      <w:docPartBody>
        <w:p w:rsidR="00000000" w:rsidRDefault="009912DF">
          <w:pPr>
            <w:pStyle w:val="FA76D6F5E8FF5249906FB650CAE45F86"/>
          </w:pPr>
          <w:r w:rsidRPr="00D07778">
            <w:t>Wie Rechnungsadresse</w:t>
          </w:r>
        </w:p>
      </w:docPartBody>
    </w:docPart>
    <w:docPart>
      <w:docPartPr>
        <w:name w:val="25248CA9B98F9C428C83B1C4BACCD6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403462-D328-4A44-A930-6252F3D2B4EF}"/>
      </w:docPartPr>
      <w:docPartBody>
        <w:p w:rsidR="00000000" w:rsidRDefault="009912DF">
          <w:pPr>
            <w:pStyle w:val="25248CA9B98F9C428C83B1C4BACCD6D1"/>
          </w:pPr>
          <w:r w:rsidRPr="00D07778">
            <w:t>[Weitere Anweisungen hinzufügen]</w:t>
          </w:r>
        </w:p>
      </w:docPartBody>
    </w:docPart>
    <w:docPart>
      <w:docPartPr>
        <w:name w:val="6E5A7F46C69DEC499E8A16900BAAD6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58811B-3AD5-CB4A-961E-EAB09E5B4BD7}"/>
      </w:docPartPr>
      <w:docPartBody>
        <w:p w:rsidR="00000000" w:rsidRDefault="009912DF">
          <w:pPr>
            <w:pStyle w:val="6E5A7F46C69DEC499E8A16900BAAD60B"/>
          </w:pPr>
          <w:r w:rsidRPr="00D07778"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DF"/>
    <w:rsid w:val="009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C6639FEA730A04CB2632B9CC2D1E90A">
    <w:name w:val="1C6639FEA730A04CB2632B9CC2D1E90A"/>
  </w:style>
  <w:style w:type="paragraph" w:customStyle="1" w:styleId="54DA2A2098FE5943AE0E7A2654175F3F">
    <w:name w:val="54DA2A2098FE5943AE0E7A2654175F3F"/>
  </w:style>
  <w:style w:type="paragraph" w:customStyle="1" w:styleId="BE5A64E6E14E764999405FEAEE3FF05A">
    <w:name w:val="BE5A64E6E14E764999405FEAEE3FF05A"/>
  </w:style>
  <w:style w:type="paragraph" w:customStyle="1" w:styleId="B351438ED0EEF34F9C7DB274EC395E6B">
    <w:name w:val="B351438ED0EEF34F9C7DB274EC395E6B"/>
  </w:style>
  <w:style w:type="paragraph" w:customStyle="1" w:styleId="FA76D6F5E8FF5249906FB650CAE45F86">
    <w:name w:val="FA76D6F5E8FF5249906FB650CAE45F86"/>
  </w:style>
  <w:style w:type="paragraph" w:customStyle="1" w:styleId="25248CA9B98F9C428C83B1C4BACCD6D1">
    <w:name w:val="25248CA9B98F9C428C83B1C4BACCD6D1"/>
  </w:style>
  <w:style w:type="paragraph" w:customStyle="1" w:styleId="6E5A7F46C69DEC499E8A16900BAAD60B">
    <w:name w:val="6E5A7F46C69DEC499E8A16900BAAD60B"/>
  </w:style>
  <w:style w:type="character" w:styleId="Fett">
    <w:name w:val="Strong"/>
    <w:basedOn w:val="Absatz-Standardschriftart"/>
    <w:uiPriority w:val="3"/>
    <w:qFormat/>
    <w:rPr>
      <w:b w:val="0"/>
      <w:bCs w:val="0"/>
      <w:color w:val="4472C4" w:themeColor="accent1"/>
    </w:rPr>
  </w:style>
  <w:style w:type="paragraph" w:customStyle="1" w:styleId="CB7375E9939A6548906363A4F17A4876">
    <w:name w:val="CB7375E9939A6548906363A4F17A4876"/>
  </w:style>
  <w:style w:type="paragraph" w:customStyle="1" w:styleId="BB526C4B0BCAC3478F10561F42D667C5">
    <w:name w:val="BB526C4B0BCAC3478F10561F42D667C5"/>
  </w:style>
  <w:style w:type="paragraph" w:customStyle="1" w:styleId="25B87BDEDF9EB141BFF97A4C7F67BAC8">
    <w:name w:val="25B87BDEDF9EB141BFF97A4C7F67BAC8"/>
  </w:style>
  <w:style w:type="paragraph" w:customStyle="1" w:styleId="0F0CC534C6EC3948B1DB3ECE963DF113">
    <w:name w:val="0F0CC534C6EC3948B1DB3ECE963DF113"/>
  </w:style>
  <w:style w:type="paragraph" w:customStyle="1" w:styleId="0DC593F9B72DF645A01D23FD1DADE3A2">
    <w:name w:val="0DC593F9B72DF645A01D23FD1DADE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92D6B2-8458-D044-ADBE-D17A7F3F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69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Krämer</dc:creator>
  <cp:lastModifiedBy>André Krämer</cp:lastModifiedBy>
  <cp:revision>1</cp:revision>
  <dcterms:created xsi:type="dcterms:W3CDTF">2017-08-21T08:30:00Z</dcterms:created>
  <dcterms:modified xsi:type="dcterms:W3CDTF">2017-08-21T08:36:00Z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